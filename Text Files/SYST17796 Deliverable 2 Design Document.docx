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A1344" w14:textId="77777777" w:rsidR="00162F72" w:rsidRDefault="0002036F" w:rsidP="00162F72">
      <w:pPr>
        <w:pStyle w:val="Title"/>
      </w:pPr>
      <w:r>
        <w:t>syst 17796 Deliverable 2</w:t>
      </w:r>
    </w:p>
    <w:p w14:paraId="2CB1D3DF" w14:textId="5B15C2FC" w:rsidR="00C85870" w:rsidRPr="00162F72" w:rsidRDefault="00DF51A3" w:rsidP="00162F72">
      <w:pPr>
        <w:pStyle w:val="Title"/>
      </w:pPr>
      <w:r>
        <w:rPr>
          <w:color w:val="F3866C" w:themeColor="accent4"/>
        </w:rPr>
        <w:t xml:space="preserve">Project </w:t>
      </w:r>
      <w:r w:rsidR="0073326A" w:rsidRPr="00162F72">
        <w:rPr>
          <w:color w:val="F3866C" w:themeColor="accent4"/>
        </w:rPr>
        <w:t>design document</w:t>
      </w:r>
    </w:p>
    <w:p w14:paraId="3D19E662" w14:textId="77777777" w:rsidR="00C85870" w:rsidRDefault="00C85870">
      <w:pPr>
        <w:pStyle w:val="Subtitle"/>
      </w:pPr>
    </w:p>
    <w:p w14:paraId="25A8054F" w14:textId="77777777" w:rsidR="00C85870" w:rsidRPr="00162F72" w:rsidRDefault="00735866">
      <w:pPr>
        <w:pStyle w:val="Heading1"/>
        <w:rPr>
          <w:color w:val="F3866C" w:themeColor="accent4"/>
        </w:rPr>
      </w:pPr>
      <w:r w:rsidRPr="00162F72">
        <w:rPr>
          <w:color w:val="F3866C" w:themeColor="accent4"/>
        </w:rPr>
        <w:t>Overview</w:t>
      </w:r>
    </w:p>
    <w:p w14:paraId="39E07B05" w14:textId="77777777" w:rsidR="00C85870" w:rsidRDefault="00735866">
      <w:pPr>
        <w:pStyle w:val="Heading2"/>
      </w:pPr>
      <w:r>
        <w:t>Project Background and Description</w:t>
      </w:r>
    </w:p>
    <w:p w14:paraId="3EE5B3E4" w14:textId="15E646E8" w:rsidR="008573C8" w:rsidRDefault="00DF51A3" w:rsidP="004B790F">
      <w:r>
        <w:rPr>
          <w:sz w:val="22"/>
          <w:szCs w:val="22"/>
        </w:rPr>
        <w:t xml:space="preserve">The game we are working on is </w:t>
      </w:r>
      <w:r w:rsidRPr="00314C21">
        <w:rPr>
          <w:sz w:val="22"/>
          <w:szCs w:val="22"/>
        </w:rPr>
        <w:t xml:space="preserve">TIC TAC TOE. This is game is played by 2 players. The layout of this game consists of 9 blocks. There are a total of 8 combinations, 3 vertical, 3 horizontal and 2 diagonals. </w:t>
      </w:r>
      <w:r w:rsidR="008D6D26">
        <w:rPr>
          <w:sz w:val="22"/>
          <w:szCs w:val="22"/>
        </w:rPr>
        <w:t xml:space="preserve">Firstly, Both the players </w:t>
      </w:r>
      <w:proofErr w:type="gramStart"/>
      <w:r w:rsidR="008D6D26">
        <w:rPr>
          <w:sz w:val="22"/>
          <w:szCs w:val="22"/>
        </w:rPr>
        <w:t>have to</w:t>
      </w:r>
      <w:proofErr w:type="gramEnd"/>
      <w:r w:rsidR="008D6D26">
        <w:rPr>
          <w:sz w:val="22"/>
          <w:szCs w:val="22"/>
        </w:rPr>
        <w:t xml:space="preserve"> register to the game in order to start the game where e</w:t>
      </w:r>
      <w:r w:rsidRPr="00314C21">
        <w:rPr>
          <w:sz w:val="22"/>
          <w:szCs w:val="22"/>
        </w:rPr>
        <w:t>ach player gets a chance to give an initial or sign (i.e., X, O) at one time.</w:t>
      </w:r>
      <w:r>
        <w:rPr>
          <w:sz w:val="22"/>
          <w:szCs w:val="22"/>
        </w:rPr>
        <w:t xml:space="preserve"> Player 1 Picks a box in which numbers from 1-9 can be seen. Next, player 2 gets a chance to do the same. The player who the gets any of the 8 combinations first wins the game.</w:t>
      </w:r>
      <w:r w:rsidR="002F6B80">
        <w:rPr>
          <w:sz w:val="22"/>
          <w:szCs w:val="22"/>
        </w:rPr>
        <w:t xml:space="preserve"> After that</w:t>
      </w:r>
      <w:r w:rsidR="0042775B">
        <w:rPr>
          <w:sz w:val="22"/>
          <w:szCs w:val="22"/>
        </w:rPr>
        <w:t>, the leaderboard pops up where the players can review their scores and finally</w:t>
      </w:r>
      <w:r w:rsidR="002F6B80">
        <w:rPr>
          <w:sz w:val="22"/>
          <w:szCs w:val="22"/>
        </w:rPr>
        <w:t xml:space="preserve"> the game prompts the players to restart or to end the game and when the players enter the character to end the game, the game terminates.</w:t>
      </w:r>
    </w:p>
    <w:sectPr w:rsidR="008573C8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69121" w14:textId="77777777" w:rsidR="00E14096" w:rsidRDefault="00E14096">
      <w:pPr>
        <w:spacing w:after="0" w:line="240" w:lineRule="auto"/>
      </w:pPr>
      <w:r>
        <w:separator/>
      </w:r>
    </w:p>
  </w:endnote>
  <w:endnote w:type="continuationSeparator" w:id="0">
    <w:p w14:paraId="22C5FACA" w14:textId="77777777" w:rsidR="00E14096" w:rsidRDefault="00E14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E8252" w14:textId="77777777" w:rsidR="00E14096" w:rsidRDefault="00E14096">
      <w:pPr>
        <w:spacing w:after="0" w:line="240" w:lineRule="auto"/>
      </w:pPr>
      <w:r>
        <w:separator/>
      </w:r>
    </w:p>
  </w:footnote>
  <w:footnote w:type="continuationSeparator" w:id="0">
    <w:p w14:paraId="4D7526D1" w14:textId="77777777" w:rsidR="00E14096" w:rsidRDefault="00E14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C3106" w14:textId="77777777" w:rsidR="00C85870" w:rsidRDefault="00735866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07097B" wp14:editId="62037339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682CBF" w14:textId="77777777" w:rsidR="00C85870" w:rsidRDefault="0073586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2036F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:rsidR="00C85870" w:rsidRDefault="00735866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2036F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9482E"/>
    <w:multiLevelType w:val="hybridMultilevel"/>
    <w:tmpl w:val="943E8E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26A"/>
    <w:rsid w:val="0002036F"/>
    <w:rsid w:val="000B67BF"/>
    <w:rsid w:val="00162F72"/>
    <w:rsid w:val="00270CE6"/>
    <w:rsid w:val="002F6B80"/>
    <w:rsid w:val="003A2CE9"/>
    <w:rsid w:val="003D7E0D"/>
    <w:rsid w:val="003F4AD2"/>
    <w:rsid w:val="0042775B"/>
    <w:rsid w:val="004B790F"/>
    <w:rsid w:val="006C207D"/>
    <w:rsid w:val="0073326A"/>
    <w:rsid w:val="00735866"/>
    <w:rsid w:val="008573C8"/>
    <w:rsid w:val="00897495"/>
    <w:rsid w:val="008B3926"/>
    <w:rsid w:val="008D6D26"/>
    <w:rsid w:val="00910B37"/>
    <w:rsid w:val="0098070F"/>
    <w:rsid w:val="00C85870"/>
    <w:rsid w:val="00D91BD7"/>
    <w:rsid w:val="00DF51A3"/>
    <w:rsid w:val="00E1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585D9"/>
  <w15:chartTrackingRefBased/>
  <w15:docId w15:val="{A55470D4-7C0E-47D9-8306-88BBEF58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ListParagraph">
    <w:name w:val="List Paragraph"/>
    <w:basedOn w:val="Normal"/>
    <w:uiPriority w:val="34"/>
    <w:unhideWhenUsed/>
    <w:qFormat/>
    <w:rsid w:val="0085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cye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029657-B20C-CB40-B347-6946667B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18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Elizabeth Dancy</dc:creator>
  <cp:keywords/>
  <cp:lastModifiedBy>Shain Shiju Mathew</cp:lastModifiedBy>
  <cp:revision>18</cp:revision>
  <dcterms:created xsi:type="dcterms:W3CDTF">2018-06-21T13:56:00Z</dcterms:created>
  <dcterms:modified xsi:type="dcterms:W3CDTF">2022-03-16T19:17:00Z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